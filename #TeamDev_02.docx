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6545E" w14:textId="77777777" w:rsidR="008427A3" w:rsidRPr="00DF7E96" w:rsidRDefault="00201323" w:rsidP="00B51BFF">
      <w:pPr>
        <w:spacing w:before="240"/>
        <w:jc w:val="center"/>
        <w:rPr>
          <w:rFonts w:ascii="Helvetica" w:eastAsia="Times New Roman" w:hAnsi="Helvetica" w:cs="Times New Roman"/>
          <w:b/>
          <w:bCs/>
          <w:sz w:val="28"/>
          <w:szCs w:val="28"/>
        </w:rPr>
      </w:pPr>
      <w:r w:rsidRPr="00DF7E96">
        <w:rPr>
          <w:rFonts w:ascii="Helvetica" w:eastAsia="Times New Roman" w:hAnsi="Helvetica" w:cs="Times New Roman"/>
          <w:b/>
          <w:bCs/>
          <w:sz w:val="28"/>
          <w:szCs w:val="28"/>
        </w:rPr>
        <w:t>A</w:t>
      </w:r>
      <w:r w:rsidR="00B51BFF">
        <w:rPr>
          <w:rFonts w:ascii="Helvetica" w:eastAsia="Times New Roman" w:hAnsi="Helvetica" w:cs="Times New Roman"/>
          <w:b/>
          <w:bCs/>
          <w:sz w:val="28"/>
          <w:szCs w:val="28"/>
        </w:rPr>
        <w:t>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5"/>
        <w:gridCol w:w="2064"/>
        <w:gridCol w:w="996"/>
        <w:gridCol w:w="1072"/>
        <w:gridCol w:w="1005"/>
        <w:gridCol w:w="1112"/>
      </w:tblGrid>
      <w:tr w:rsidR="00DF7E96" w:rsidRPr="00DF7E96" w14:paraId="14FFC6FB" w14:textId="77777777" w:rsidTr="0025671A">
        <w:trPr>
          <w:trHeight w:val="400"/>
        </w:trPr>
        <w:tc>
          <w:tcPr>
            <w:tcW w:w="8494" w:type="dxa"/>
            <w:gridSpan w:val="6"/>
            <w:shd w:val="clear" w:color="auto" w:fill="000000" w:themeFill="text1"/>
            <w:vAlign w:val="center"/>
          </w:tcPr>
          <w:p w14:paraId="378F7171" w14:textId="4C4ED435" w:rsidR="00DF7E96" w:rsidRPr="00DF7E96" w:rsidRDefault="001142C1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4"/>
                <w:szCs w:val="24"/>
              </w:rPr>
            </w:pPr>
            <w:r w:rsidRPr="005E50F1">
              <w:rPr>
                <w:rFonts w:ascii="Helvetica" w:hAnsi="Helvetica" w:cs="Times New Roman"/>
                <w:b/>
                <w:bCs/>
                <w:color w:val="FFCC33"/>
                <w:sz w:val="24"/>
                <w:szCs w:val="24"/>
              </w:rPr>
              <w:t>#</w:t>
            </w:r>
            <w:proofErr w:type="spellStart"/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3838A8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>Dev</w:t>
            </w:r>
            <w:proofErr w:type="spellEnd"/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0</w:t>
            </w:r>
            <w:bookmarkStart w:id="0" w:name="_Hlk31890556"/>
            <w:r w:rsidR="003838A8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F451F8" w:rsidRPr="0025671A" w14:paraId="08E030B5" w14:textId="77777777" w:rsidTr="005E50F1">
        <w:trPr>
          <w:trHeight w:val="436"/>
        </w:trPr>
        <w:tc>
          <w:tcPr>
            <w:tcW w:w="2245" w:type="dxa"/>
            <w:shd w:val="clear" w:color="auto" w:fill="000000" w:themeFill="text1"/>
            <w:vAlign w:val="center"/>
          </w:tcPr>
          <w:p w14:paraId="3381573D" w14:textId="77777777" w:rsidR="00F451F8" w:rsidRPr="00DB7AA0" w:rsidRDefault="00F451F8" w:rsidP="00B11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color w:val="FFCC33"/>
              </w:rPr>
            </w:pPr>
            <w:r w:rsidRPr="00DB7AA0">
              <w:rPr>
                <w:rFonts w:ascii="Helvetica" w:hAnsi="Helvetica" w:cs="Times New Roman"/>
                <w:b/>
                <w:bCs/>
                <w:color w:val="FFCC33"/>
                <w:sz w:val="20"/>
                <w:szCs w:val="20"/>
              </w:rPr>
              <w:t>P</w:t>
            </w:r>
            <w:r w:rsidRPr="005E50F1">
              <w:rPr>
                <w:rFonts w:ascii="Helvetica" w:hAnsi="Helvetica" w:cs="Times New Roman"/>
                <w:b/>
                <w:bCs/>
                <w:color w:val="FFFFFF" w:themeColor="background1"/>
                <w:sz w:val="20"/>
                <w:szCs w:val="20"/>
              </w:rPr>
              <w:t>resentes</w:t>
            </w:r>
            <w:r w:rsidR="005E50F1">
              <w:rPr>
                <w:rFonts w:ascii="Helvetica" w:hAnsi="Helvetica" w:cs="Times New Roman"/>
                <w:b/>
                <w:bCs/>
                <w:color w:val="FFCC33"/>
                <w:sz w:val="20"/>
                <w:szCs w:val="20"/>
              </w:rPr>
              <w:t>.</w:t>
            </w:r>
          </w:p>
        </w:tc>
        <w:tc>
          <w:tcPr>
            <w:tcW w:w="6249" w:type="dxa"/>
            <w:gridSpan w:val="5"/>
            <w:shd w:val="clear" w:color="auto" w:fill="FFFFFF" w:themeFill="background1"/>
            <w:vAlign w:val="center"/>
          </w:tcPr>
          <w:p w14:paraId="03FC80A7" w14:textId="379DA8E8" w:rsidR="00F451F8" w:rsidRPr="00F451F8" w:rsidRDefault="003838A8" w:rsidP="00F451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145"/>
              </w:tabs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Arthur, Iran &amp; Felipe</w:t>
            </w:r>
          </w:p>
        </w:tc>
      </w:tr>
      <w:bookmarkEnd w:id="0"/>
      <w:tr w:rsidR="00DB7AA0" w:rsidRPr="00F451F8" w14:paraId="22BEA96A" w14:textId="77777777" w:rsidTr="005E50F1">
        <w:trPr>
          <w:trHeight w:val="256"/>
        </w:trPr>
        <w:tc>
          <w:tcPr>
            <w:tcW w:w="2245" w:type="dxa"/>
            <w:shd w:val="clear" w:color="auto" w:fill="FFCC33"/>
            <w:vAlign w:val="center"/>
          </w:tcPr>
          <w:p w14:paraId="1BB93F69" w14:textId="77777777" w:rsidR="00F451F8" w:rsidRPr="0025671A" w:rsidRDefault="00F451F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</w:pPr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Data</w:t>
            </w:r>
          </w:p>
        </w:tc>
        <w:tc>
          <w:tcPr>
            <w:tcW w:w="2064" w:type="dxa"/>
            <w:shd w:val="clear" w:color="auto" w:fill="FFCC33"/>
            <w:vAlign w:val="center"/>
          </w:tcPr>
          <w:p w14:paraId="2CC266B4" w14:textId="77777777" w:rsidR="00F451F8" w:rsidRPr="0025671A" w:rsidRDefault="00F451F8" w:rsidP="00256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</w:pPr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Local</w:t>
            </w:r>
          </w:p>
        </w:tc>
        <w:tc>
          <w:tcPr>
            <w:tcW w:w="4185" w:type="dxa"/>
            <w:gridSpan w:val="4"/>
            <w:shd w:val="clear" w:color="auto" w:fill="FFCC33"/>
            <w:vAlign w:val="center"/>
          </w:tcPr>
          <w:p w14:paraId="38EACCC6" w14:textId="77777777" w:rsidR="00F451F8" w:rsidRPr="0025671A" w:rsidRDefault="00F451F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</w:pPr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Horário</w:t>
            </w:r>
          </w:p>
        </w:tc>
      </w:tr>
      <w:tr w:rsidR="0025671A" w:rsidRPr="00B51BFF" w14:paraId="5F3E23B9" w14:textId="77777777" w:rsidTr="00DB7AA0">
        <w:trPr>
          <w:trHeight w:val="607"/>
        </w:trPr>
        <w:tc>
          <w:tcPr>
            <w:tcW w:w="2245" w:type="dxa"/>
            <w:vAlign w:val="center"/>
          </w:tcPr>
          <w:p w14:paraId="0776070D" w14:textId="746DFD2D" w:rsidR="0025671A" w:rsidRPr="00B51BFF" w:rsidRDefault="003838A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</w:rPr>
              <w:t>12</w:t>
            </w:r>
            <w:r w:rsidR="0025671A" w:rsidRPr="001142C1">
              <w:rPr>
                <w:rFonts w:ascii="Helvetica" w:hAnsi="Helvetica" w:cs="Times New Roman"/>
                <w:b/>
                <w:bCs/>
              </w:rPr>
              <w:t>/</w:t>
            </w:r>
            <w:r>
              <w:rPr>
                <w:rFonts w:ascii="Helvetica" w:hAnsi="Helvetica" w:cs="Times New Roman"/>
                <w:b/>
                <w:bCs/>
              </w:rPr>
              <w:t>02</w:t>
            </w:r>
            <w:r w:rsidR="0025671A" w:rsidRPr="001142C1">
              <w:rPr>
                <w:rFonts w:ascii="Helvetica" w:hAnsi="Helvetica" w:cs="Times New Roman"/>
                <w:b/>
                <w:bCs/>
              </w:rPr>
              <w:t>/</w:t>
            </w:r>
            <w:r>
              <w:rPr>
                <w:rFonts w:ascii="Helvetica" w:hAnsi="Helvetica" w:cs="Times New Roman"/>
                <w:b/>
                <w:bCs/>
              </w:rPr>
              <w:t>2020</w:t>
            </w:r>
          </w:p>
        </w:tc>
        <w:tc>
          <w:tcPr>
            <w:tcW w:w="2064" w:type="dxa"/>
            <w:shd w:val="clear" w:color="auto" w:fill="FFFFFF" w:themeFill="background1"/>
            <w:vAlign w:val="center"/>
          </w:tcPr>
          <w:p w14:paraId="55F93265" w14:textId="48B25D1C" w:rsidR="0025671A" w:rsidRPr="00B51BFF" w:rsidRDefault="003838A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Praça - </w:t>
            </w:r>
            <w:r w:rsidR="0025671A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Shopping </w:t>
            </w: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Castanheira</w:t>
            </w:r>
          </w:p>
        </w:tc>
        <w:tc>
          <w:tcPr>
            <w:tcW w:w="996" w:type="dxa"/>
            <w:shd w:val="clear" w:color="auto" w:fill="FFCC33"/>
            <w:vAlign w:val="center"/>
          </w:tcPr>
          <w:p w14:paraId="540F4121" w14:textId="77777777" w:rsidR="0025671A" w:rsidRPr="00B51BFF" w:rsidRDefault="0025671A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Início</w:t>
            </w:r>
          </w:p>
        </w:tc>
        <w:tc>
          <w:tcPr>
            <w:tcW w:w="1072" w:type="dxa"/>
            <w:shd w:val="clear" w:color="auto" w:fill="FFFFFF" w:themeFill="background1"/>
            <w:vAlign w:val="center"/>
          </w:tcPr>
          <w:p w14:paraId="6842732A" w14:textId="7FD52306" w:rsidR="0025671A" w:rsidRPr="00B51BFF" w:rsidRDefault="003838A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18</w:t>
            </w:r>
            <w:r w:rsidR="0025671A">
              <w:rPr>
                <w:rFonts w:ascii="Helvetica" w:hAnsi="Helvetica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0</w:t>
            </w:r>
            <w:r w:rsidR="00AB33D5">
              <w:rPr>
                <w:rFonts w:ascii="Helvetica" w:hAnsi="Helvetic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05" w:type="dxa"/>
            <w:shd w:val="clear" w:color="auto" w:fill="FFCC33"/>
            <w:vAlign w:val="center"/>
          </w:tcPr>
          <w:p w14:paraId="58490CD7" w14:textId="77777777" w:rsidR="0025671A" w:rsidRPr="00B51BFF" w:rsidRDefault="0025671A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B51BFF">
              <w:rPr>
                <w:rFonts w:ascii="Helvetica" w:hAnsi="Helvetica" w:cs="Times New Roman"/>
                <w:b/>
                <w:bCs/>
                <w:sz w:val="20"/>
                <w:szCs w:val="20"/>
              </w:rPr>
              <w:t>Término</w:t>
            </w:r>
          </w:p>
        </w:tc>
        <w:tc>
          <w:tcPr>
            <w:tcW w:w="1112" w:type="dxa"/>
            <w:vAlign w:val="center"/>
          </w:tcPr>
          <w:p w14:paraId="057E743E" w14:textId="7511FDDC" w:rsidR="0025671A" w:rsidRPr="00B51BFF" w:rsidRDefault="003838A8" w:rsidP="00DF7E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19</w:t>
            </w:r>
            <w:r w:rsidR="0025671A">
              <w:rPr>
                <w:rFonts w:ascii="Helvetica" w:hAnsi="Helvetica" w:cs="Times New Roman"/>
                <w:b/>
                <w:bCs/>
                <w:sz w:val="20"/>
                <w:szCs w:val="20"/>
              </w:rPr>
              <w:t>h</w:t>
            </w:r>
          </w:p>
        </w:tc>
      </w:tr>
    </w:tbl>
    <w:p w14:paraId="6DED48B2" w14:textId="77777777" w:rsidR="00F451F8" w:rsidRDefault="00F451F8" w:rsidP="00F451F8">
      <w:pPr>
        <w:tabs>
          <w:tab w:val="left" w:pos="3495"/>
          <w:tab w:val="left" w:pos="4873"/>
        </w:tabs>
        <w:spacing w:after="0"/>
        <w:rPr>
          <w:rFonts w:ascii="Helvetica" w:hAnsi="Helvetic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B3F" w:rsidRPr="00B51BFF" w14:paraId="0ECF1A44" w14:textId="77777777" w:rsidTr="00B51BFF">
        <w:trPr>
          <w:trHeight w:val="373"/>
        </w:trPr>
        <w:tc>
          <w:tcPr>
            <w:tcW w:w="8494" w:type="dxa"/>
            <w:shd w:val="clear" w:color="auto" w:fill="000000" w:themeFill="text1"/>
            <w:vAlign w:val="center"/>
          </w:tcPr>
          <w:p w14:paraId="430AC25C" w14:textId="77777777" w:rsidR="00261B3F" w:rsidRPr="00B51BFF" w:rsidRDefault="00261B3F" w:rsidP="00B11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</w:rPr>
            </w:pPr>
            <w:r w:rsidRPr="005E50F1">
              <w:rPr>
                <w:rFonts w:ascii="Helvetica" w:hAnsi="Helvetica" w:cs="Times New Roman"/>
                <w:b/>
                <w:bCs/>
                <w:color w:val="FFCC33"/>
                <w:sz w:val="24"/>
                <w:szCs w:val="24"/>
              </w:rPr>
              <w:t>T</w:t>
            </w:r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 xml:space="preserve">ópicos </w:t>
            </w:r>
            <w:r w:rsidRPr="005E50F1">
              <w:rPr>
                <w:rFonts w:ascii="Helvetica" w:hAnsi="Helvetica" w:cs="Times New Roman"/>
                <w:b/>
                <w:bCs/>
                <w:color w:val="FFCC33"/>
                <w:sz w:val="24"/>
                <w:szCs w:val="24"/>
              </w:rPr>
              <w:t>A</w:t>
            </w:r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>bordados</w:t>
            </w:r>
          </w:p>
        </w:tc>
      </w:tr>
      <w:tr w:rsidR="00B51BFF" w:rsidRPr="00DF7E96" w14:paraId="6DF4357D" w14:textId="77777777" w:rsidTr="00261B3F">
        <w:trPr>
          <w:trHeight w:val="4918"/>
        </w:trPr>
        <w:tc>
          <w:tcPr>
            <w:tcW w:w="8494" w:type="dxa"/>
            <w:shd w:val="clear" w:color="auto" w:fill="FFFFFF" w:themeFill="background1"/>
          </w:tcPr>
          <w:p w14:paraId="3A2F6A2F" w14:textId="77777777" w:rsidR="001142C1" w:rsidRPr="0025671A" w:rsidRDefault="001142C1" w:rsidP="001142C1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360" w:lineRule="auto"/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</w:pPr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#</w:t>
            </w:r>
            <w:proofErr w:type="spellStart"/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TeamDev</w:t>
            </w:r>
            <w:proofErr w:type="spellEnd"/>
          </w:p>
          <w:p w14:paraId="5A564363" w14:textId="70D25897" w:rsidR="003838A8" w:rsidRPr="00C307EA" w:rsidRDefault="003838A8" w:rsidP="00C307EA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Atualizações</w:t>
            </w:r>
            <w:r w:rsidRPr="00C307E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br/>
            </w:r>
            <w:r w:rsidR="00C307EA" w:rsidRP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>- Defini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>ção</w:t>
            </w:r>
            <w:r w:rsidR="00C307EA" w:rsidRP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 xml:space="preserve"> 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>do Framework → Flutter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Definição do Serviço de Banco de Dados → Firebase</w:t>
            </w:r>
            <w:r w:rsidRP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 xml:space="preserve">- Curso GitHub 100% concluído </w:t>
            </w:r>
          </w:p>
          <w:p w14:paraId="7A9166B4" w14:textId="654B1EAC" w:rsidR="003838A8" w:rsidRPr="003838A8" w:rsidRDefault="003838A8" w:rsidP="003838A8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t>- Curso MySQL 50% concluído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Trello organizado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Modelo de Ata pronto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Próxima submissão de artigos → SBPC &amp; COBENGE</w:t>
            </w:r>
            <w:r w:rsidRPr="003838A8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</w:r>
          </w:p>
          <w:p w14:paraId="2D1EFC39" w14:textId="58814C2D" w:rsidR="00AB33D5" w:rsidRPr="003838A8" w:rsidRDefault="003838A8" w:rsidP="003838A8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 w:rsidRPr="003838A8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Planejamento da Semana</w:t>
            </w: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Concluir estudos de GitHub e MySQL no fim de semana</w:t>
            </w: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A partir de segunda estudar Flutter/Firebase e ler livro ‘Gestão de Produtos’</w:t>
            </w: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>- Próximas reuniões serão realizadas às sextas-feiras</w:t>
            </w:r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br/>
              <w:t xml:space="preserve">- Felipe irá realizar um </w:t>
            </w:r>
            <w:proofErr w:type="spellStart"/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>Guideline</w:t>
            </w:r>
            <w:proofErr w:type="spellEnd"/>
            <w:r w:rsidR="00C307EA">
              <w:rPr>
                <w:rFonts w:ascii="Helvetica" w:hAnsi="Helvetica" w:cs="Times New Roman"/>
                <w:color w:val="auto"/>
                <w:sz w:val="20"/>
                <w:szCs w:val="20"/>
              </w:rPr>
              <w:t xml:space="preserve"> sobre a Branvier após o sprint</w:t>
            </w:r>
          </w:p>
          <w:p w14:paraId="18BEE216" w14:textId="77777777" w:rsidR="001142C1" w:rsidRPr="001142C1" w:rsidRDefault="001142C1" w:rsidP="001142C1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Helvetica" w:hAnsi="Helvetica" w:cs="Times New Roman"/>
                <w:color w:val="auto"/>
                <w:sz w:val="24"/>
                <w:szCs w:val="24"/>
              </w:rPr>
            </w:pPr>
          </w:p>
        </w:tc>
      </w:tr>
      <w:tr w:rsidR="00261B3F" w:rsidRPr="00B51BFF" w14:paraId="54B0D733" w14:textId="77777777" w:rsidTr="00B51BFF">
        <w:trPr>
          <w:trHeight w:val="373"/>
        </w:trPr>
        <w:tc>
          <w:tcPr>
            <w:tcW w:w="8494" w:type="dxa"/>
            <w:shd w:val="clear" w:color="auto" w:fill="000000" w:themeFill="text1"/>
            <w:vAlign w:val="center"/>
          </w:tcPr>
          <w:p w14:paraId="4CB4F1E6" w14:textId="77777777" w:rsidR="00261B3F" w:rsidRPr="00B51BFF" w:rsidRDefault="00261B3F" w:rsidP="00B11D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Helvetica" w:hAnsi="Helvetica" w:cs="Times New Roman"/>
                <w:b/>
                <w:bCs/>
              </w:rPr>
            </w:pPr>
            <w:r w:rsidRPr="005E50F1">
              <w:rPr>
                <w:rFonts w:ascii="Helvetica" w:hAnsi="Helvetica" w:cs="Times New Roman"/>
                <w:b/>
                <w:bCs/>
                <w:color w:val="FFCC33"/>
                <w:sz w:val="24"/>
                <w:szCs w:val="24"/>
              </w:rPr>
              <w:t>P</w:t>
            </w:r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 xml:space="preserve">róximos </w:t>
            </w:r>
            <w:r w:rsidRPr="005E50F1">
              <w:rPr>
                <w:rFonts w:ascii="Helvetica" w:hAnsi="Helvetica" w:cs="Times New Roman"/>
                <w:b/>
                <w:bCs/>
                <w:color w:val="FFCC33"/>
                <w:sz w:val="24"/>
                <w:szCs w:val="24"/>
              </w:rPr>
              <w:t>C</w:t>
            </w:r>
            <w:r w:rsidRPr="0025671A">
              <w:rPr>
                <w:rFonts w:ascii="Helvetica" w:hAnsi="Helvetica" w:cs="Times New Roman"/>
                <w:b/>
                <w:bCs/>
                <w:color w:val="FFFFFF" w:themeColor="background1"/>
                <w:sz w:val="24"/>
                <w:szCs w:val="24"/>
              </w:rPr>
              <w:t>ompromissos</w:t>
            </w:r>
          </w:p>
        </w:tc>
      </w:tr>
      <w:tr w:rsidR="00261B3F" w:rsidRPr="00DF7E96" w14:paraId="2F33B9AB" w14:textId="77777777" w:rsidTr="00B11D16">
        <w:trPr>
          <w:trHeight w:val="4918"/>
        </w:trPr>
        <w:tc>
          <w:tcPr>
            <w:tcW w:w="8494" w:type="dxa"/>
            <w:shd w:val="clear" w:color="auto" w:fill="FFFFFF" w:themeFill="background1"/>
          </w:tcPr>
          <w:p w14:paraId="1F3CA6C8" w14:textId="77777777" w:rsidR="00AB33D5" w:rsidRPr="0025671A" w:rsidRDefault="00AB33D5" w:rsidP="00AB33D5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360" w:lineRule="auto"/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</w:pPr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#</w:t>
            </w:r>
            <w:proofErr w:type="spellStart"/>
            <w:r w:rsidRPr="0025671A">
              <w:rPr>
                <w:rFonts w:ascii="Helvetica" w:hAnsi="Helvetica" w:cs="Times New Roman"/>
                <w:b/>
                <w:bCs/>
                <w:color w:val="auto"/>
                <w:sz w:val="20"/>
                <w:szCs w:val="20"/>
              </w:rPr>
              <w:t>TeamDev</w:t>
            </w:r>
            <w:proofErr w:type="spellEnd"/>
          </w:p>
          <w:p w14:paraId="7801681B" w14:textId="404B3D34" w:rsidR="00AB33D5" w:rsidRDefault="003838A8" w:rsidP="00AB33D5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t>Leitura do livro ‘Gestão de Produtos’ (Arthur e Iran)</w:t>
            </w:r>
          </w:p>
          <w:p w14:paraId="6903BEBB" w14:textId="2EAE74F7" w:rsidR="00AB33D5" w:rsidRDefault="003838A8" w:rsidP="00AB33D5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t>Elaborar Sprint no feriado de carnaval (Arthur e Felipe)</w:t>
            </w:r>
          </w:p>
          <w:p w14:paraId="50B09DE6" w14:textId="724078BC" w:rsidR="003838A8" w:rsidRDefault="003838A8" w:rsidP="00AB33D5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t>Analisar, escolher e comprar um entre dois cursos de desenvolvimento Flutter</w:t>
            </w:r>
          </w:p>
          <w:p w14:paraId="4ACFC2B8" w14:textId="6E2D8F7F" w:rsidR="003838A8" w:rsidRDefault="003838A8" w:rsidP="00AB33D5">
            <w:pPr>
              <w:pStyle w:val="Pargrafoda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ind w:hanging="203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auto"/>
                <w:sz w:val="20"/>
                <w:szCs w:val="20"/>
              </w:rPr>
              <w:t>Enviar EPUB do livro ‘Gestão de Produtos’ no WhatsApp (Felipe)</w:t>
            </w:r>
          </w:p>
          <w:p w14:paraId="0342526E" w14:textId="77777777" w:rsidR="00AB33D5" w:rsidRPr="00AB33D5" w:rsidRDefault="00AB33D5" w:rsidP="00AB33D5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</w:p>
          <w:p w14:paraId="2260E9C7" w14:textId="77777777" w:rsidR="00AB33D5" w:rsidRDefault="00AB33D5" w:rsidP="00AB33D5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Helvetica" w:hAnsi="Helvetica" w:cs="Times New Roman"/>
                <w:color w:val="auto"/>
                <w:sz w:val="20"/>
                <w:szCs w:val="20"/>
              </w:rPr>
            </w:pPr>
          </w:p>
          <w:p w14:paraId="7AF54A63" w14:textId="77777777" w:rsidR="00B63B5C" w:rsidRPr="00B63B5C" w:rsidRDefault="00B63B5C" w:rsidP="00AB33D5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rFonts w:ascii="Helvetica" w:hAnsi="Helvetica" w:cs="Times New Roman"/>
                <w:color w:val="auto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6E6698C7" w14:textId="77777777" w:rsidR="00261B3F" w:rsidRPr="00B63B5C" w:rsidRDefault="00B63B5C" w:rsidP="00B63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B63B5C">
        <w:rPr>
          <w:rFonts w:ascii="Helvetica" w:hAnsi="Helvetica" w:cs="Times New Roman"/>
          <w:color w:val="7F7F7F" w:themeColor="text1" w:themeTint="80"/>
          <w:sz w:val="18"/>
          <w:szCs w:val="18"/>
        </w:rPr>
        <w:t>Atalhos Numpad: • (alt+7)</w:t>
      </w:r>
      <w:r w:rsidRPr="00B63B5C">
        <w:rPr>
          <w:rFonts w:ascii="Helvetica" w:hAnsi="Helvetica" w:cs="Times New Roman"/>
          <w:color w:val="7F7F7F" w:themeColor="text1" w:themeTint="80"/>
          <w:sz w:val="18"/>
          <w:szCs w:val="18"/>
        </w:rPr>
        <w:tab/>
        <w:t>→ (alt+26)</w:t>
      </w:r>
    </w:p>
    <w:sectPr w:rsidR="00261B3F" w:rsidRPr="00B63B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1631" w14:textId="77777777" w:rsidR="000B0908" w:rsidRDefault="000B0908" w:rsidP="00D709DD">
      <w:pPr>
        <w:spacing w:after="0" w:line="240" w:lineRule="auto"/>
      </w:pPr>
      <w:r>
        <w:separator/>
      </w:r>
    </w:p>
  </w:endnote>
  <w:endnote w:type="continuationSeparator" w:id="0">
    <w:p w14:paraId="6868F398" w14:textId="77777777" w:rsidR="000B0908" w:rsidRDefault="000B0908" w:rsidP="00D7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F77BE" w14:textId="77777777" w:rsidR="00F928CE" w:rsidRDefault="00F928CE" w:rsidP="00F928CE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26C1D7" wp14:editId="21E70C2E">
          <wp:simplePos x="0" y="0"/>
          <wp:positionH relativeFrom="column">
            <wp:posOffset>3998595</wp:posOffset>
          </wp:positionH>
          <wp:positionV relativeFrom="paragraph">
            <wp:posOffset>-288763</wp:posOffset>
          </wp:positionV>
          <wp:extent cx="1369720" cy="322838"/>
          <wp:effectExtent l="0" t="0" r="1905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720" cy="3228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8695B" w14:textId="77777777" w:rsidR="000B0908" w:rsidRDefault="000B0908" w:rsidP="00D709DD">
      <w:pPr>
        <w:spacing w:after="0" w:line="240" w:lineRule="auto"/>
      </w:pPr>
      <w:r>
        <w:separator/>
      </w:r>
    </w:p>
  </w:footnote>
  <w:footnote w:type="continuationSeparator" w:id="0">
    <w:p w14:paraId="57CC1E80" w14:textId="77777777" w:rsidR="000B0908" w:rsidRDefault="000B0908" w:rsidP="00D7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58013" w14:textId="77777777" w:rsidR="00B51BFF" w:rsidRDefault="00B51BFF">
    <w:pPr>
      <w:pStyle w:val="Cabealho"/>
    </w:pPr>
    <w:r>
      <w:rPr>
        <w:rFonts w:ascii="Helvetica" w:hAnsi="Helvetica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9AFD09" wp14:editId="3BE9EC9B">
              <wp:simplePos x="0" y="0"/>
              <wp:positionH relativeFrom="column">
                <wp:posOffset>2400632</wp:posOffset>
              </wp:positionH>
              <wp:positionV relativeFrom="paragraph">
                <wp:posOffset>-488301</wp:posOffset>
              </wp:positionV>
              <wp:extent cx="619125" cy="939848"/>
              <wp:effectExtent l="0" t="0" r="9525" b="0"/>
              <wp:wrapNone/>
              <wp:docPr id="10" name="Agrupar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" cy="939848"/>
                        <a:chOff x="0" y="0"/>
                        <a:chExt cx="619125" cy="939848"/>
                      </a:xfrm>
                      <a:solidFill>
                        <a:srgbClr val="FFCC33"/>
                      </a:solidFill>
                    </wpg:grpSpPr>
                    <wps:wsp>
                      <wps:cNvPr id="9" name="Conector reto 9"/>
                      <wps:cNvCnPr/>
                      <wps:spPr>
                        <a:xfrm flipV="1">
                          <a:off x="313898" y="0"/>
                          <a:ext cx="0" cy="381000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Elipse 3"/>
                      <wps:cNvSpPr/>
                      <wps:spPr>
                        <a:xfrm>
                          <a:off x="0" y="320723"/>
                          <a:ext cx="619125" cy="619125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oogle Shape;126;p17"/>
                      <wpg:cNvGrpSpPr/>
                      <wpg:grpSpPr>
                        <a:xfrm>
                          <a:off x="150125" y="464024"/>
                          <a:ext cx="323850" cy="323850"/>
                          <a:chOff x="0" y="0"/>
                          <a:chExt cx="439625" cy="439625"/>
                        </a:xfrm>
                        <a:grpFill/>
                      </wpg:grpSpPr>
                      <wps:wsp>
                        <wps:cNvPr id="5" name="Google Shape;127;p17"/>
                        <wps:cNvSpPr/>
                        <wps:spPr>
                          <a:xfrm>
                            <a:off x="0" y="251475"/>
                            <a:ext cx="188175" cy="18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7" h="7526" fill="none" extrusionOk="0">
                                <a:moveTo>
                                  <a:pt x="5992" y="0"/>
                                </a:moveTo>
                                <a:lnTo>
                                  <a:pt x="537" y="6430"/>
                                </a:lnTo>
                                <a:lnTo>
                                  <a:pt x="1" y="7526"/>
                                </a:lnTo>
                                <a:lnTo>
                                  <a:pt x="1097" y="6990"/>
                                </a:lnTo>
                                <a:lnTo>
                                  <a:pt x="7526" y="1534"/>
                                </a:lnTo>
                                <a:lnTo>
                                  <a:pt x="599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Google Shape;128;p17"/>
                        <wps:cNvSpPr/>
                        <wps:spPr>
                          <a:xfrm>
                            <a:off x="263650" y="0"/>
                            <a:ext cx="175975" cy="1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9" h="7040" fill="none" extrusionOk="0">
                                <a:moveTo>
                                  <a:pt x="268" y="2704"/>
                                </a:moveTo>
                                <a:lnTo>
                                  <a:pt x="4336" y="6771"/>
                                </a:lnTo>
                                <a:lnTo>
                                  <a:pt x="4336" y="6771"/>
                                </a:lnTo>
                                <a:lnTo>
                                  <a:pt x="4336" y="6771"/>
                                </a:lnTo>
                                <a:lnTo>
                                  <a:pt x="4652" y="6917"/>
                                </a:lnTo>
                                <a:lnTo>
                                  <a:pt x="4993" y="7015"/>
                                </a:lnTo>
                                <a:lnTo>
                                  <a:pt x="5310" y="7039"/>
                                </a:lnTo>
                                <a:lnTo>
                                  <a:pt x="5651" y="7039"/>
                                </a:lnTo>
                                <a:lnTo>
                                  <a:pt x="5992" y="6966"/>
                                </a:lnTo>
                                <a:lnTo>
                                  <a:pt x="6308" y="6844"/>
                                </a:lnTo>
                                <a:lnTo>
                                  <a:pt x="6454" y="6747"/>
                                </a:lnTo>
                                <a:lnTo>
                                  <a:pt x="6601" y="6674"/>
                                </a:lnTo>
                                <a:lnTo>
                                  <a:pt x="6747" y="6552"/>
                                </a:lnTo>
                                <a:lnTo>
                                  <a:pt x="6893" y="6430"/>
                                </a:lnTo>
                                <a:lnTo>
                                  <a:pt x="6893" y="6430"/>
                                </a:lnTo>
                                <a:lnTo>
                                  <a:pt x="6942" y="6357"/>
                                </a:lnTo>
                                <a:lnTo>
                                  <a:pt x="7015" y="6260"/>
                                </a:lnTo>
                                <a:lnTo>
                                  <a:pt x="7039" y="6138"/>
                                </a:lnTo>
                                <a:lnTo>
                                  <a:pt x="7039" y="6041"/>
                                </a:lnTo>
                                <a:lnTo>
                                  <a:pt x="7039" y="6041"/>
                                </a:lnTo>
                                <a:lnTo>
                                  <a:pt x="7039" y="5943"/>
                                </a:lnTo>
                                <a:lnTo>
                                  <a:pt x="7015" y="5846"/>
                                </a:lnTo>
                                <a:lnTo>
                                  <a:pt x="6942" y="5748"/>
                                </a:lnTo>
                                <a:lnTo>
                                  <a:pt x="6893" y="5651"/>
                                </a:lnTo>
                                <a:lnTo>
                                  <a:pt x="1389" y="147"/>
                                </a:lnTo>
                                <a:lnTo>
                                  <a:pt x="1389" y="147"/>
                                </a:lnTo>
                                <a:lnTo>
                                  <a:pt x="1291" y="98"/>
                                </a:lnTo>
                                <a:lnTo>
                                  <a:pt x="1194" y="25"/>
                                </a:lnTo>
                                <a:lnTo>
                                  <a:pt x="1096" y="0"/>
                                </a:lnTo>
                                <a:lnTo>
                                  <a:pt x="999" y="0"/>
                                </a:lnTo>
                                <a:lnTo>
                                  <a:pt x="999" y="0"/>
                                </a:lnTo>
                                <a:lnTo>
                                  <a:pt x="902" y="0"/>
                                </a:lnTo>
                                <a:lnTo>
                                  <a:pt x="780" y="25"/>
                                </a:lnTo>
                                <a:lnTo>
                                  <a:pt x="682" y="98"/>
                                </a:lnTo>
                                <a:lnTo>
                                  <a:pt x="609" y="147"/>
                                </a:lnTo>
                                <a:lnTo>
                                  <a:pt x="609" y="147"/>
                                </a:lnTo>
                                <a:lnTo>
                                  <a:pt x="487" y="293"/>
                                </a:lnTo>
                                <a:lnTo>
                                  <a:pt x="366" y="439"/>
                                </a:lnTo>
                                <a:lnTo>
                                  <a:pt x="293" y="585"/>
                                </a:lnTo>
                                <a:lnTo>
                                  <a:pt x="195" y="731"/>
                                </a:lnTo>
                                <a:lnTo>
                                  <a:pt x="73" y="1048"/>
                                </a:lnTo>
                                <a:lnTo>
                                  <a:pt x="0" y="1389"/>
                                </a:lnTo>
                                <a:lnTo>
                                  <a:pt x="0" y="1730"/>
                                </a:lnTo>
                                <a:lnTo>
                                  <a:pt x="25" y="2046"/>
                                </a:lnTo>
                                <a:lnTo>
                                  <a:pt x="122" y="2387"/>
                                </a:lnTo>
                                <a:lnTo>
                                  <a:pt x="268" y="2704"/>
                                </a:lnTo>
                                <a:lnTo>
                                  <a:pt x="268" y="270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Google Shape;129;p17"/>
                        <wps:cNvSpPr/>
                        <wps:spPr>
                          <a:xfrm>
                            <a:off x="68800" y="67575"/>
                            <a:ext cx="303250" cy="3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0" h="12130" fill="none" extrusionOk="0">
                                <a:moveTo>
                                  <a:pt x="8038" y="1"/>
                                </a:moveTo>
                                <a:lnTo>
                                  <a:pt x="4872" y="3191"/>
                                </a:lnTo>
                                <a:lnTo>
                                  <a:pt x="4872" y="3191"/>
                                </a:lnTo>
                                <a:lnTo>
                                  <a:pt x="4628" y="3094"/>
                                </a:lnTo>
                                <a:lnTo>
                                  <a:pt x="4385" y="2997"/>
                                </a:lnTo>
                                <a:lnTo>
                                  <a:pt x="4092" y="2899"/>
                                </a:lnTo>
                                <a:lnTo>
                                  <a:pt x="3800" y="2850"/>
                                </a:lnTo>
                                <a:lnTo>
                                  <a:pt x="3484" y="2777"/>
                                </a:lnTo>
                                <a:lnTo>
                                  <a:pt x="3167" y="2729"/>
                                </a:lnTo>
                                <a:lnTo>
                                  <a:pt x="2850" y="2704"/>
                                </a:lnTo>
                                <a:lnTo>
                                  <a:pt x="2534" y="2704"/>
                                </a:lnTo>
                                <a:lnTo>
                                  <a:pt x="2534" y="2704"/>
                                </a:lnTo>
                                <a:lnTo>
                                  <a:pt x="2241" y="2704"/>
                                </a:lnTo>
                                <a:lnTo>
                                  <a:pt x="1949" y="2729"/>
                                </a:lnTo>
                                <a:lnTo>
                                  <a:pt x="1633" y="2777"/>
                                </a:lnTo>
                                <a:lnTo>
                                  <a:pt x="1316" y="2850"/>
                                </a:lnTo>
                                <a:lnTo>
                                  <a:pt x="999" y="2972"/>
                                </a:lnTo>
                                <a:lnTo>
                                  <a:pt x="707" y="3094"/>
                                </a:lnTo>
                                <a:lnTo>
                                  <a:pt x="415" y="3289"/>
                                </a:lnTo>
                                <a:lnTo>
                                  <a:pt x="147" y="3508"/>
                                </a:lnTo>
                                <a:lnTo>
                                  <a:pt x="147" y="3508"/>
                                </a:lnTo>
                                <a:lnTo>
                                  <a:pt x="74" y="3581"/>
                                </a:lnTo>
                                <a:lnTo>
                                  <a:pt x="25" y="3678"/>
                                </a:lnTo>
                                <a:lnTo>
                                  <a:pt x="1" y="3776"/>
                                </a:lnTo>
                                <a:lnTo>
                                  <a:pt x="1" y="3898"/>
                                </a:lnTo>
                                <a:lnTo>
                                  <a:pt x="1" y="3898"/>
                                </a:lnTo>
                                <a:lnTo>
                                  <a:pt x="1" y="3995"/>
                                </a:lnTo>
                                <a:lnTo>
                                  <a:pt x="25" y="4093"/>
                                </a:lnTo>
                                <a:lnTo>
                                  <a:pt x="74" y="4190"/>
                                </a:lnTo>
                                <a:lnTo>
                                  <a:pt x="147" y="4287"/>
                                </a:lnTo>
                                <a:lnTo>
                                  <a:pt x="7843" y="11984"/>
                                </a:lnTo>
                                <a:lnTo>
                                  <a:pt x="7843" y="11984"/>
                                </a:lnTo>
                                <a:lnTo>
                                  <a:pt x="7941" y="12057"/>
                                </a:lnTo>
                                <a:lnTo>
                                  <a:pt x="8038" y="12105"/>
                                </a:lnTo>
                                <a:lnTo>
                                  <a:pt x="8135" y="12130"/>
                                </a:lnTo>
                                <a:lnTo>
                                  <a:pt x="8233" y="12130"/>
                                </a:lnTo>
                                <a:lnTo>
                                  <a:pt x="8233" y="12130"/>
                                </a:lnTo>
                                <a:lnTo>
                                  <a:pt x="8355" y="12130"/>
                                </a:lnTo>
                                <a:lnTo>
                                  <a:pt x="8452" y="12105"/>
                                </a:lnTo>
                                <a:lnTo>
                                  <a:pt x="8549" y="12057"/>
                                </a:lnTo>
                                <a:lnTo>
                                  <a:pt x="8622" y="11984"/>
                                </a:lnTo>
                                <a:lnTo>
                                  <a:pt x="8622" y="11984"/>
                                </a:lnTo>
                                <a:lnTo>
                                  <a:pt x="8842" y="11716"/>
                                </a:lnTo>
                                <a:lnTo>
                                  <a:pt x="9036" y="11423"/>
                                </a:lnTo>
                                <a:lnTo>
                                  <a:pt x="9158" y="11131"/>
                                </a:lnTo>
                                <a:lnTo>
                                  <a:pt x="9280" y="10814"/>
                                </a:lnTo>
                                <a:lnTo>
                                  <a:pt x="9353" y="10498"/>
                                </a:lnTo>
                                <a:lnTo>
                                  <a:pt x="9402" y="10181"/>
                                </a:lnTo>
                                <a:lnTo>
                                  <a:pt x="9426" y="9889"/>
                                </a:lnTo>
                                <a:lnTo>
                                  <a:pt x="9426" y="9597"/>
                                </a:lnTo>
                                <a:lnTo>
                                  <a:pt x="9426" y="9597"/>
                                </a:lnTo>
                                <a:lnTo>
                                  <a:pt x="9426" y="9280"/>
                                </a:lnTo>
                                <a:lnTo>
                                  <a:pt x="9402" y="8964"/>
                                </a:lnTo>
                                <a:lnTo>
                                  <a:pt x="9353" y="8647"/>
                                </a:lnTo>
                                <a:lnTo>
                                  <a:pt x="9280" y="8330"/>
                                </a:lnTo>
                                <a:lnTo>
                                  <a:pt x="9231" y="8038"/>
                                </a:lnTo>
                                <a:lnTo>
                                  <a:pt x="9134" y="7746"/>
                                </a:lnTo>
                                <a:lnTo>
                                  <a:pt x="9036" y="7502"/>
                                </a:lnTo>
                                <a:lnTo>
                                  <a:pt x="8939" y="7259"/>
                                </a:lnTo>
                                <a:lnTo>
                                  <a:pt x="12130" y="4093"/>
                                </a:lnTo>
                              </a:path>
                            </a:pathLst>
                          </a:custGeom>
                          <a:grp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Google Shape;130;p17"/>
                        <wps:cNvSpPr/>
                        <wps:spPr>
                          <a:xfrm>
                            <a:off x="220862" y="122237"/>
                            <a:ext cx="49950" cy="4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" h="1998" fill="none" extrusionOk="0">
                                <a:moveTo>
                                  <a:pt x="1" y="1997"/>
                                </a:moveTo>
                                <a:lnTo>
                                  <a:pt x="1998" y="0"/>
                                </a:lnTo>
                              </a:path>
                            </a:pathLst>
                          </a:custGeom>
                          <a:grp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6A536C" id="Agrupar 10" o:spid="_x0000_s1026" style="position:absolute;margin-left:189.05pt;margin-top:-38.45pt;width:48.75pt;height:74pt;z-index:251663360" coordsize="6191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">
              <v:line id="Conector reto 9" o:spid="_x0000_s1027" style="position:absolute;flip:y;visibility:visible;mso-wrap-style:square" from="3138,0" to="3138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<v:stroke joinstyle="miter"/>
              </v:line>
              <v:oval id="Elipse 3" o:spid="_x0000_s1028" style="position:absolute;top:3207;width:619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" filled="f" stroked="f" strokeweight="1pt">
                <v:stroke joinstyle="miter"/>
              </v:oval>
              <v:group id="Google Shape;126;p17" o:spid="_x0000_s1029" style="position:absolute;left:1501;top:4640;width:3238;height:3238" coordsize="439625,43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Google Shape;127;p17" o:spid="_x0000_s1030" style="position:absolute;top:251475;width:188175;height:188150;visibility:visible;mso-wrap-style:square;v-text-anchor:middle" coordsize="7527,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" path="m5992,nfl537,6430,1,7526,1097,6990,7526,1534,5992,xe" filled="f">
                  <v:stroke startarrowwidth="narrow" startarrowlength="short" endarrowwidth="narrow" endarrowlength="short" endcap="round"/>
                  <v:path arrowok="t" o:extrusionok="f"/>
                </v:shape>
                <v:shape id="Google Shape;128;p17" o:spid="_x0000_s1031" style="position:absolute;left:263650;width:175975;height:176000;visibility:visible;mso-wrap-style:square;v-text-anchor:middle" coordsize="7039,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" path="m268,2704nfl4336,6771r,l4336,6771r316,146l4993,7015r317,24l5651,7039r341,-73l6308,6844r146,-97l6601,6674r146,-122l6893,6430r,l6942,6357r73,-97l7039,6138r,-97l7039,6041r,-98l7015,5846r-73,-98l6893,5651,1389,147r,l1291,98,1194,25,1096,,999,r,l902,,780,25,682,98r-73,49l609,147,487,293,366,439,293,585,195,731,73,1048,,1389r,341l25,2046r97,341l268,2704r,xe" filled="f">
                  <v:stroke startarrowwidth="narrow" startarrowlength="short" endarrowwidth="narrow" endarrowlength="short" endcap="round"/>
                  <v:path arrowok="t" o:extrusionok="f"/>
                </v:shape>
                <v:shape id="Google Shape;129;p17" o:spid="_x0000_s1032" style="position:absolute;left:68800;top:67575;width:303250;height:303250;visibility:visible;mso-wrap-style:square;v-text-anchor:middle" coordsize="12130,1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" path="m8038,1nfl4872,3191r,l4628,3094r-243,-97l4092,2899r-292,-49l3484,2777r-317,-48l2850,2704r-316,l2534,2704r-293,l1949,2729r-316,48l1316,2850,999,2972,707,3094,415,3289,147,3508r,l74,3581r-49,97l1,3776r,122l1,3898r,97l25,4093r49,97l147,4287r7696,7697l7843,11984r98,73l8038,12105r97,25l8233,12130r,l8355,12130r97,-25l8549,12057r73,-73l8622,11984r220,-268l9036,11423r122,-292l9280,10814r73,-316l9402,10181r24,-292l9426,9597r,l9426,9280r-24,-316l9353,8647r-73,-317l9231,8038r-97,-292l9036,7502r-97,-243l12130,4093e" filled="f">
                  <v:stroke startarrowwidth="narrow" startarrowlength="short" endarrowwidth="narrow" endarrowlength="short" endcap="round"/>
                  <v:path arrowok="t" o:extrusionok="f"/>
                </v:shape>
                <v:shape id="Google Shape;130;p17" o:spid="_x0000_s1033" style="position:absolute;left:220862;top:122237;width:49950;height:49950;visibility:visible;mso-wrap-style:square;v-text-anchor:middle" coordsize="1998,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" path="m1,1997nfl1998,e" filled="f">
                  <v:stroke startarrowwidth="narrow" startarrowlength="short" endarrowwidth="narrow" endarrowlength="short" endcap="round"/>
                  <v:path arrowok="t" o:extrusionok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53EE2"/>
    <w:multiLevelType w:val="hybridMultilevel"/>
    <w:tmpl w:val="7E50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6267"/>
    <w:multiLevelType w:val="hybridMultilevel"/>
    <w:tmpl w:val="878C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7F"/>
    <w:multiLevelType w:val="hybridMultilevel"/>
    <w:tmpl w:val="716C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A8"/>
    <w:rsid w:val="000B0908"/>
    <w:rsid w:val="001142C1"/>
    <w:rsid w:val="00201323"/>
    <w:rsid w:val="0025671A"/>
    <w:rsid w:val="00261B3F"/>
    <w:rsid w:val="00323BD7"/>
    <w:rsid w:val="003838A8"/>
    <w:rsid w:val="00471D39"/>
    <w:rsid w:val="005C59C9"/>
    <w:rsid w:val="005E4551"/>
    <w:rsid w:val="005E50F1"/>
    <w:rsid w:val="007603A9"/>
    <w:rsid w:val="008427A3"/>
    <w:rsid w:val="00960AC7"/>
    <w:rsid w:val="00AB33D5"/>
    <w:rsid w:val="00B51BFF"/>
    <w:rsid w:val="00B63B5C"/>
    <w:rsid w:val="00C307EA"/>
    <w:rsid w:val="00C410FF"/>
    <w:rsid w:val="00D709DD"/>
    <w:rsid w:val="00DB7AA0"/>
    <w:rsid w:val="00DC4376"/>
    <w:rsid w:val="00DF7E96"/>
    <w:rsid w:val="00E57E6B"/>
    <w:rsid w:val="00F451F8"/>
    <w:rsid w:val="00F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259E"/>
  <w15:docId w15:val="{6215DCB7-17AC-4EAC-94BD-45972680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3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7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293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70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9DD"/>
  </w:style>
  <w:style w:type="paragraph" w:styleId="Rodap">
    <w:name w:val="footer"/>
    <w:basedOn w:val="Normal"/>
    <w:link w:val="RodapChar"/>
    <w:uiPriority w:val="99"/>
    <w:unhideWhenUsed/>
    <w:rsid w:val="00D70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esktop\%23TeamXXX_0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#TeamXXX_01</Template>
  <TotalTime>23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Miranda</dc:creator>
  <cp:lastModifiedBy>Arthur Miranda</cp:lastModifiedBy>
  <cp:revision>1</cp:revision>
  <cp:lastPrinted>2020-02-21T18:16:00Z</cp:lastPrinted>
  <dcterms:created xsi:type="dcterms:W3CDTF">2020-02-21T17:49:00Z</dcterms:created>
  <dcterms:modified xsi:type="dcterms:W3CDTF">2020-02-21T18:17:00Z</dcterms:modified>
</cp:coreProperties>
</file>